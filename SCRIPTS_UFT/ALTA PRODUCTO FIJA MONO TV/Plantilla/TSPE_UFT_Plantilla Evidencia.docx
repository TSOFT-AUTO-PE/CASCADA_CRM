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98128" w14:textId="77777777"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 wp14:anchorId="7F30DC80" wp14:editId="1088107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CB49E" w14:textId="77777777"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14:paraId="773A1079" w14:textId="77777777"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EB6EEE" wp14:editId="390B7CEC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9C822" w14:textId="77777777"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14:paraId="7AAF9684" w14:textId="77777777"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14:paraId="3D2E41CF" w14:textId="77777777"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14:paraId="329F85C8" w14:textId="77777777"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14:paraId="2CDC0C7E" w14:textId="77777777"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C4491F" wp14:editId="6D35E680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13228" w14:textId="2DFC62BA" w:rsidR="00664A25" w:rsidRDefault="00483E4D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14:paraId="735DF6D4" w14:textId="77777777"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4491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14:paraId="4D313228" w14:textId="2DFC62BA" w:rsidR="00664A25" w:rsidRDefault="00483E4D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14:paraId="735DF6D4" w14:textId="77777777"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8BE33" wp14:editId="6105948D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E9D94E" w14:textId="77777777"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2E20BFE3" wp14:editId="396E3910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14:paraId="0996F490" w14:textId="77777777"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8BDF6" w14:textId="77777777" w:rsidR="00882D48" w:rsidRDefault="00882D48" w:rsidP="00276B50">
      <w:r>
        <w:separator/>
      </w:r>
    </w:p>
  </w:endnote>
  <w:endnote w:type="continuationSeparator" w:id="0">
    <w:p w14:paraId="6692086E" w14:textId="77777777" w:rsidR="00882D48" w:rsidRDefault="00882D48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14:paraId="431BBF06" w14:textId="77777777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14:paraId="6E22AB8A" w14:textId="20275391"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6475F3">
            <w:rPr>
              <w:noProof/>
            </w:rPr>
            <w:t>1</w:t>
          </w:r>
          <w:r w:rsidRPr="008A74C3">
            <w:fldChar w:fldCharType="end"/>
          </w:r>
        </w:p>
      </w:tc>
    </w:tr>
  </w:tbl>
  <w:p w14:paraId="1A7C269E" w14:textId="77777777"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118DE" w14:textId="77777777"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06966D28" wp14:editId="53E644C9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150AC" w14:textId="77777777" w:rsidR="00882D48" w:rsidRDefault="00882D48" w:rsidP="00276B50">
      <w:r>
        <w:separator/>
      </w:r>
    </w:p>
  </w:footnote>
  <w:footnote w:type="continuationSeparator" w:id="0">
    <w:p w14:paraId="4EC7E20C" w14:textId="77777777" w:rsidR="00882D48" w:rsidRDefault="00882D48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5978E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C4A7E" w14:textId="77777777"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08DA3161" wp14:editId="35A51EC5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1A9A3ED0" wp14:editId="2A6883D6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929825" w14:textId="77777777"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14:paraId="5FE38B25" w14:textId="77777777"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3E4D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475F3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82D48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0D00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1FEBAE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F918-6CFB-48A2-B49C-3F5F98C6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Jonathan Eduardo Tuero Sierra</cp:lastModifiedBy>
  <cp:revision>5</cp:revision>
  <cp:lastPrinted>2015-12-21T16:50:00Z</cp:lastPrinted>
  <dcterms:created xsi:type="dcterms:W3CDTF">2019-10-10T20:54:00Z</dcterms:created>
  <dcterms:modified xsi:type="dcterms:W3CDTF">2020-11-04T07:16:00Z</dcterms:modified>
  <cp:contentStatus/>
</cp:coreProperties>
</file>